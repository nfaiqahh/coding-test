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0327" w14:textId="77777777" w:rsidR="00B32E6E" w:rsidRPr="00C00EB8" w:rsidRDefault="00B32E6E" w:rsidP="00C00EB8">
      <w:pPr>
        <w:spacing w:after="0"/>
        <w:rPr>
          <w:szCs w:val="20"/>
        </w:rPr>
      </w:pPr>
    </w:p>
    <w:sdt>
      <w:sdtPr>
        <w:rPr>
          <w:szCs w:val="20"/>
        </w:rPr>
        <w:id w:val="-1690521435"/>
        <w:docPartObj>
          <w:docPartGallery w:val="Cover Pages"/>
          <w:docPartUnique/>
        </w:docPartObj>
      </w:sdtPr>
      <w:sdtEndPr/>
      <w:sdtContent>
        <w:p w14:paraId="69D1AE8E" w14:textId="77777777" w:rsidR="00B32E6E" w:rsidRPr="00C00EB8" w:rsidRDefault="00B32E6E" w:rsidP="00C00EB8">
          <w:pPr>
            <w:spacing w:after="0"/>
            <w:rPr>
              <w:szCs w:val="20"/>
            </w:rPr>
          </w:pPr>
        </w:p>
        <w:p w14:paraId="755C444E" w14:textId="77777777" w:rsidR="002A3D2C" w:rsidRDefault="00935A53" w:rsidP="002A3D2C">
          <w:pPr>
            <w:spacing w:after="0"/>
            <w:rPr>
              <w:szCs w:val="20"/>
            </w:rPr>
          </w:pPr>
          <w:r w:rsidRPr="00C00EB8">
            <w:rPr>
              <w:noProof/>
              <w:szCs w:val="20"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24D18B37" wp14:editId="15D67A80">
                    <wp:simplePos x="0" y="0"/>
                    <wp:positionH relativeFrom="margin">
                      <wp:posOffset>-161925</wp:posOffset>
                    </wp:positionH>
                    <wp:positionV relativeFrom="page">
                      <wp:posOffset>1847850</wp:posOffset>
                    </wp:positionV>
                    <wp:extent cx="3962400" cy="1207770"/>
                    <wp:effectExtent l="0" t="0" r="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62400" cy="1207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09727" w14:textId="15E129F4" w:rsidR="00B32E6E" w:rsidRDefault="00601469">
                                <w:pPr>
                                  <w:pStyle w:val="Doctitle"/>
                                </w:pPr>
                                <w:r>
                                  <w:t xml:space="preserve">Written Test for </w:t>
                                </w:r>
                                <w:r w:rsidR="002A3D2C">
                                  <w:t>Python Developer</w:t>
                                </w:r>
                                <w:r w:rsidR="008921C6">
                                  <w:br/>
                                </w:r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180384568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C76A05" w14:textId="77777777" w:rsidR="00B32E6E" w:rsidRDefault="00935A53">
                                    <w:pPr>
                                      <w:pStyle w:val="Docsubtitle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83B2D30" w14:textId="77777777" w:rsidR="00B32E6E" w:rsidRDefault="00B32E6E"/>
                              <w:p w14:paraId="41416F71" w14:textId="77777777" w:rsidR="00B32E6E" w:rsidRDefault="00B32E6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D18B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-12.75pt;margin-top:145.5pt;width:312pt;height:95.1pt;z-index:251658240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" filled="f" stroked="f" strokeweight=".5pt">
                    <v:textbox style="mso-fit-shape-to-text:t" inset="0,0,0,0">
                      <w:txbxContent>
                        <w:p w14:paraId="27B09727" w14:textId="15E129F4" w:rsidR="00B32E6E" w:rsidRDefault="00601469">
                          <w:pPr>
                            <w:pStyle w:val="Doctitle"/>
                          </w:pPr>
                          <w:r>
                            <w:t xml:space="preserve">Written Test for </w:t>
                          </w:r>
                          <w:r w:rsidR="002A3D2C">
                            <w:t>Python Developer</w:t>
                          </w:r>
                          <w:r w:rsidR="008921C6">
                            <w:br/>
                          </w:r>
                        </w:p>
                        <w:sdt>
                          <w:sdtPr>
                            <w:alias w:val="Subtitle"/>
                            <w:tag w:val=""/>
                            <w:id w:val="-180384568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7C76A05" w14:textId="77777777" w:rsidR="00B32E6E" w:rsidRDefault="00935A53">
                              <w:pPr>
                                <w:pStyle w:val="Docsubtitle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683B2D30" w14:textId="77777777" w:rsidR="00B32E6E" w:rsidRDefault="00B32E6E"/>
                        <w:p w14:paraId="41416F71" w14:textId="77777777" w:rsidR="00B32E6E" w:rsidRDefault="00B32E6E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C00EB8">
            <w:rPr>
              <w:szCs w:val="20"/>
            </w:rPr>
            <w:br w:type="page"/>
          </w:r>
        </w:p>
      </w:sdtContent>
    </w:sdt>
    <w:p w14:paraId="29799A1F" w14:textId="4CFF6AA1" w:rsidR="002A3D2C" w:rsidRPr="00AE6471" w:rsidRDefault="002A3D2C" w:rsidP="002A3D2C">
      <w:pPr>
        <w:spacing w:after="0"/>
        <w:rPr>
          <w:b/>
          <w:bCs/>
        </w:rPr>
      </w:pPr>
      <w:r w:rsidRPr="00AE6471">
        <w:rPr>
          <w:b/>
          <w:bCs/>
        </w:rPr>
        <w:lastRenderedPageBreak/>
        <w:t>Candidate Name:</w:t>
      </w:r>
      <w:r w:rsidR="00A03486">
        <w:rPr>
          <w:b/>
          <w:bCs/>
        </w:rPr>
        <w:t xml:space="preserve"> Nur Faiqah binti Mat Abdul Shukor</w:t>
      </w:r>
    </w:p>
    <w:p w14:paraId="391A4E56" w14:textId="1B0CFB19" w:rsidR="002A3D2C" w:rsidRPr="00AE6471" w:rsidRDefault="002A3D2C" w:rsidP="002A3D2C">
      <w:pPr>
        <w:spacing w:after="0"/>
        <w:rPr>
          <w:b/>
          <w:bCs/>
        </w:rPr>
      </w:pPr>
      <w:r w:rsidRPr="00AE6471">
        <w:rPr>
          <w:b/>
          <w:bCs/>
        </w:rPr>
        <w:t>Date:</w:t>
      </w:r>
      <w:r w:rsidR="00A03486">
        <w:rPr>
          <w:b/>
          <w:bCs/>
        </w:rPr>
        <w:t xml:space="preserve"> 29</w:t>
      </w:r>
      <w:r w:rsidR="00A03486" w:rsidRPr="00A03486">
        <w:rPr>
          <w:b/>
          <w:bCs/>
          <w:vertAlign w:val="superscript"/>
        </w:rPr>
        <w:t>th</w:t>
      </w:r>
      <w:r w:rsidR="00A03486">
        <w:rPr>
          <w:b/>
          <w:bCs/>
        </w:rPr>
        <w:t xml:space="preserve"> June 2022</w:t>
      </w:r>
    </w:p>
    <w:p w14:paraId="413C0020" w14:textId="77777777" w:rsidR="002A3D2C" w:rsidRPr="00AE6471" w:rsidRDefault="002A3D2C" w:rsidP="002A3D2C">
      <w:pPr>
        <w:rPr>
          <w:b/>
          <w:bCs/>
        </w:rPr>
      </w:pPr>
      <w:r w:rsidRPr="00AE6471">
        <w:rPr>
          <w:b/>
          <w:bCs/>
        </w:rPr>
        <w:t xml:space="preserve">Time Allowed: </w:t>
      </w:r>
      <w:r>
        <w:rPr>
          <w:b/>
          <w:bCs/>
        </w:rPr>
        <w:t>60</w:t>
      </w:r>
      <w:r w:rsidRPr="00AE6471">
        <w:rPr>
          <w:b/>
          <w:bCs/>
        </w:rPr>
        <w:t xml:space="preserve"> Minutes</w:t>
      </w:r>
    </w:p>
    <w:p w14:paraId="35DD9F05" w14:textId="77777777" w:rsidR="002A3D2C" w:rsidRDefault="002A3D2C" w:rsidP="002A3D2C">
      <w:pPr>
        <w:rPr>
          <w:i/>
          <w:iCs/>
        </w:rPr>
      </w:pPr>
      <w:r w:rsidRPr="00AE6471">
        <w:rPr>
          <w:b/>
          <w:bCs/>
          <w:i/>
          <w:iCs/>
        </w:rPr>
        <w:t>Note:</w:t>
      </w:r>
      <w:r w:rsidRPr="00AE6471">
        <w:rPr>
          <w:i/>
          <w:iCs/>
        </w:rPr>
        <w:t xml:space="preserve"> Use of mobile or internet is not allowed during the test.</w:t>
      </w:r>
    </w:p>
    <w:p w14:paraId="122A6307" w14:textId="77777777" w:rsidR="002A3D2C" w:rsidRDefault="002A3D2C" w:rsidP="002A3D2C">
      <w:pPr>
        <w:spacing w:after="0"/>
        <w:rPr>
          <w:b/>
          <w:bCs/>
        </w:rPr>
      </w:pPr>
    </w:p>
    <w:p w14:paraId="7F25BFB5" w14:textId="77777777" w:rsidR="002A3D2C" w:rsidRPr="00870C85" w:rsidRDefault="002A3D2C" w:rsidP="002A3D2C">
      <w:pPr>
        <w:spacing w:after="0"/>
        <w:rPr>
          <w:b/>
          <w:bCs/>
        </w:rPr>
      </w:pPr>
      <w:r w:rsidRPr="00870C85">
        <w:rPr>
          <w:b/>
          <w:bCs/>
        </w:rPr>
        <w:t>Q1 - Write a program which takes following two lists as input</w:t>
      </w:r>
    </w:p>
    <w:p w14:paraId="66387D7C" w14:textId="77777777" w:rsidR="002A3D2C" w:rsidRDefault="002A3D2C" w:rsidP="002A3D2C">
      <w:pPr>
        <w:spacing w:after="0"/>
      </w:pPr>
      <w:r>
        <w:t>A = [“</w:t>
      </w:r>
      <w:proofErr w:type="spellStart"/>
      <w:r>
        <w:t>Ali”</w:t>
      </w:r>
      <w:proofErr w:type="gramStart"/>
      <w:r>
        <w:t>,”Hamza</w:t>
      </w:r>
      <w:proofErr w:type="gramEnd"/>
      <w:r>
        <w:t>”,”Usman</w:t>
      </w:r>
      <w:proofErr w:type="spellEnd"/>
      <w:r>
        <w:t>”]</w:t>
      </w:r>
    </w:p>
    <w:p w14:paraId="2032EC45" w14:textId="77777777" w:rsidR="002A3D2C" w:rsidRDefault="002A3D2C" w:rsidP="002A3D2C">
      <w:pPr>
        <w:spacing w:after="0"/>
      </w:pPr>
      <w:r>
        <w:t>B = [ [ 23, 29, 32], [ 5.8, 5.9, 6.1] ...]</w:t>
      </w:r>
    </w:p>
    <w:p w14:paraId="5C9ECDF5" w14:textId="77777777" w:rsidR="002A3D2C" w:rsidRDefault="002A3D2C" w:rsidP="002A3D2C">
      <w:pPr>
        <w:spacing w:after="0"/>
      </w:pPr>
    </w:p>
    <w:p w14:paraId="5350275D" w14:textId="77777777" w:rsidR="002A3D2C" w:rsidRDefault="002A3D2C" w:rsidP="002A3D2C">
      <w:pPr>
        <w:spacing w:after="0"/>
      </w:pPr>
      <w:r>
        <w:t>and gives following output:</w:t>
      </w:r>
    </w:p>
    <w:p w14:paraId="45030230" w14:textId="77777777" w:rsidR="002A3D2C" w:rsidRDefault="002A3D2C" w:rsidP="002A3D2C">
      <w:pPr>
        <w:spacing w:after="0"/>
      </w:pPr>
    </w:p>
    <w:p w14:paraId="1F77B864" w14:textId="77777777" w:rsidR="002A3D2C" w:rsidRDefault="002A3D2C" w:rsidP="002A3D2C">
      <w:pPr>
        <w:spacing w:after="0"/>
      </w:pPr>
      <w:r>
        <w:t xml:space="preserve">Ali is 23 years </w:t>
      </w:r>
      <w:proofErr w:type="gramStart"/>
      <w:r>
        <w:t>old</w:t>
      </w:r>
      <w:proofErr w:type="gramEnd"/>
      <w:r>
        <w:t xml:space="preserve"> and his height is 5.8ft</w:t>
      </w:r>
    </w:p>
    <w:p w14:paraId="4EE99CB5" w14:textId="77777777" w:rsidR="002A3D2C" w:rsidRDefault="002A3D2C" w:rsidP="002A3D2C">
      <w:pPr>
        <w:spacing w:after="0"/>
      </w:pPr>
      <w:r>
        <w:t xml:space="preserve">Hamza is 29 years </w:t>
      </w:r>
      <w:proofErr w:type="gramStart"/>
      <w:r>
        <w:t>old</w:t>
      </w:r>
      <w:proofErr w:type="gramEnd"/>
      <w:r>
        <w:t xml:space="preserve"> and his height is 5.9ft.</w:t>
      </w:r>
    </w:p>
    <w:p w14:paraId="732DB76C" w14:textId="77777777" w:rsidR="002A3D2C" w:rsidRDefault="002A3D2C" w:rsidP="002A3D2C">
      <w:pPr>
        <w:spacing w:after="0"/>
      </w:pPr>
    </w:p>
    <w:p w14:paraId="3BE2AB1D" w14:textId="77777777" w:rsidR="002A3D2C" w:rsidRDefault="002A3D2C" w:rsidP="002A3D2C">
      <w:proofErr w:type="gramStart"/>
      <w:r>
        <w:t>Note :</w:t>
      </w:r>
      <w:proofErr w:type="gramEnd"/>
      <w:r>
        <w:t xml:space="preserve"> list “A”</w:t>
      </w:r>
      <w:r>
        <w:rPr>
          <w:b/>
          <w:bCs/>
        </w:rPr>
        <w:t xml:space="preserve"> </w:t>
      </w:r>
      <w:r>
        <w:t xml:space="preserve">contains names of person whereas list </w:t>
      </w:r>
      <w:r>
        <w:rPr>
          <w:b/>
          <w:bCs/>
        </w:rPr>
        <w:t>“B”</w:t>
      </w:r>
      <w:r>
        <w:t xml:space="preserve"> contains age and height of persons respectively.</w:t>
      </w:r>
      <w:r>
        <w:rPr>
          <w:b/>
          <w:bCs/>
        </w:rPr>
        <w:t xml:space="preserve"> </w:t>
      </w:r>
    </w:p>
    <w:p w14:paraId="01CB3B33" w14:textId="77777777" w:rsidR="002A3D2C" w:rsidRDefault="002A3D2C" w:rsidP="002A3D2C">
      <w:pPr>
        <w:spacing w:after="0"/>
        <w:rPr>
          <w:b/>
          <w:bCs/>
        </w:rPr>
      </w:pPr>
    </w:p>
    <w:p w14:paraId="6CAAC7D3" w14:textId="77777777" w:rsidR="002A3D2C" w:rsidRPr="00870C85" w:rsidRDefault="002A3D2C" w:rsidP="002A3D2C">
      <w:pPr>
        <w:rPr>
          <w:b/>
          <w:bCs/>
        </w:rPr>
      </w:pPr>
      <w:r w:rsidRPr="00870C85">
        <w:rPr>
          <w:b/>
          <w:bCs/>
        </w:rPr>
        <w:t xml:space="preserve">Q2- List a contains 100 words, many of them are duplicate, write a </w:t>
      </w:r>
      <w:proofErr w:type="gramStart"/>
      <w:r w:rsidRPr="00870C85">
        <w:rPr>
          <w:b/>
          <w:bCs/>
        </w:rPr>
        <w:t>two line</w:t>
      </w:r>
      <w:proofErr w:type="gramEnd"/>
      <w:r w:rsidRPr="00870C85">
        <w:rPr>
          <w:b/>
          <w:bCs/>
        </w:rPr>
        <w:t xml:space="preserve"> code which removes duplicates preserving the order of list. </w:t>
      </w:r>
    </w:p>
    <w:p w14:paraId="6EC0E19D" w14:textId="77777777" w:rsidR="002A3D2C" w:rsidRDefault="002A3D2C" w:rsidP="002A3D2C">
      <w:pPr>
        <w:spacing w:after="0"/>
      </w:pPr>
    </w:p>
    <w:p w14:paraId="789C2D75" w14:textId="77777777" w:rsidR="002A3D2C" w:rsidRDefault="002A3D2C" w:rsidP="002A3D2C">
      <w:pPr>
        <w:spacing w:after="0"/>
        <w:rPr>
          <w:b/>
          <w:bCs/>
          <w:color w:val="24292E"/>
        </w:rPr>
      </w:pPr>
      <w:r w:rsidRPr="00870C85">
        <w:rPr>
          <w:b/>
          <w:bCs/>
        </w:rPr>
        <w:t>Q3- A</w:t>
      </w:r>
      <w:r w:rsidRPr="00870C85">
        <w:rPr>
          <w:b/>
          <w:bCs/>
          <w:color w:val="24292E"/>
        </w:rPr>
        <w:t xml:space="preserve">ssuming that we have some email addresses in the "username@companyname.com" format, please write program </w:t>
      </w:r>
      <w:proofErr w:type="gramStart"/>
      <w:r w:rsidRPr="00870C85">
        <w:rPr>
          <w:b/>
          <w:bCs/>
          <w:color w:val="24292E"/>
        </w:rPr>
        <w:t>that</w:t>
      </w:r>
      <w:r>
        <w:rPr>
          <w:b/>
          <w:bCs/>
          <w:color w:val="24292E"/>
        </w:rPr>
        <w:t>;</w:t>
      </w:r>
      <w:proofErr w:type="gramEnd"/>
    </w:p>
    <w:p w14:paraId="1A88D139" w14:textId="77777777" w:rsidR="002A3D2C" w:rsidRPr="00870C85" w:rsidRDefault="002A3D2C" w:rsidP="002A3D2C">
      <w:pPr>
        <w:spacing w:after="0"/>
        <w:rPr>
          <w:b/>
          <w:bCs/>
        </w:rPr>
      </w:pPr>
    </w:p>
    <w:p w14:paraId="0DCF4AF5" w14:textId="77777777" w:rsidR="002A3D2C" w:rsidRDefault="002A3D2C" w:rsidP="002A3D2C">
      <w:pPr>
        <w:numPr>
          <w:ilvl w:val="0"/>
          <w:numId w:val="18"/>
        </w:numPr>
        <w:spacing w:after="0" w:line="240" w:lineRule="auto"/>
      </w:pPr>
      <w:r>
        <w:rPr>
          <w:color w:val="24292E"/>
        </w:rPr>
        <w:t>Print the “</w:t>
      </w:r>
      <w:proofErr w:type="gramStart"/>
      <w:r>
        <w:rPr>
          <w:color w:val="24292E"/>
        </w:rPr>
        <w:t>user name</w:t>
      </w:r>
      <w:proofErr w:type="gramEnd"/>
      <w:r>
        <w:rPr>
          <w:color w:val="24292E"/>
        </w:rPr>
        <w:t xml:space="preserve">” of a given email address. </w:t>
      </w:r>
    </w:p>
    <w:p w14:paraId="647B44E9" w14:textId="77777777" w:rsidR="002A3D2C" w:rsidRDefault="002A3D2C" w:rsidP="002A3D2C">
      <w:pPr>
        <w:numPr>
          <w:ilvl w:val="0"/>
          <w:numId w:val="18"/>
        </w:numPr>
        <w:spacing w:after="0" w:line="240" w:lineRule="auto"/>
      </w:pPr>
      <w:r>
        <w:rPr>
          <w:color w:val="24292E"/>
        </w:rPr>
        <w:t>Prints the “</w:t>
      </w:r>
      <w:proofErr w:type="spellStart"/>
      <w:r>
        <w:rPr>
          <w:color w:val="24292E"/>
        </w:rPr>
        <w:t>companyname</w:t>
      </w:r>
      <w:proofErr w:type="spellEnd"/>
      <w:r>
        <w:rPr>
          <w:color w:val="24292E"/>
        </w:rPr>
        <w:t>” of a given email address</w:t>
      </w:r>
    </w:p>
    <w:p w14:paraId="680F896A" w14:textId="77777777" w:rsidR="002A3D2C" w:rsidRDefault="002A3D2C" w:rsidP="002A3D2C">
      <w:pPr>
        <w:spacing w:after="0"/>
        <w:rPr>
          <w:color w:val="24292E"/>
        </w:rPr>
      </w:pPr>
    </w:p>
    <w:p w14:paraId="3717A17E" w14:textId="77777777" w:rsidR="002A3D2C" w:rsidRPr="00870C85" w:rsidRDefault="002A3D2C" w:rsidP="002A3D2C">
      <w:pPr>
        <w:rPr>
          <w:b/>
          <w:bCs/>
        </w:rPr>
      </w:pPr>
      <w:r w:rsidRPr="00870C85">
        <w:rPr>
          <w:b/>
          <w:bCs/>
          <w:color w:val="24292E"/>
        </w:rPr>
        <w:t>Q4 - Given</w:t>
      </w:r>
      <w:r w:rsidRPr="00870C85">
        <w:rPr>
          <w:b/>
          <w:bCs/>
          <w:color w:val="24292E"/>
          <w:sz w:val="18"/>
        </w:rPr>
        <w:t xml:space="preserve"> </w:t>
      </w:r>
      <w:r w:rsidRPr="00870C85">
        <w:rPr>
          <w:b/>
          <w:bCs/>
          <w:color w:val="24292E"/>
        </w:rPr>
        <w:t>two given lists [1,3,6,78,35,55] and [12,24,35,55,88,78,155], write a program to make a list whose elements are intersection of the above given lists.</w:t>
      </w:r>
    </w:p>
    <w:p w14:paraId="209B2D86" w14:textId="77777777" w:rsidR="002A3D2C" w:rsidRDefault="002A3D2C" w:rsidP="002A3D2C">
      <w:pPr>
        <w:spacing w:after="0"/>
        <w:rPr>
          <w:color w:val="24292E"/>
        </w:rPr>
      </w:pPr>
    </w:p>
    <w:p w14:paraId="7C2E43D8" w14:textId="77777777" w:rsidR="002A3D2C" w:rsidRDefault="002A3D2C" w:rsidP="002A3D2C">
      <w:pPr>
        <w:spacing w:after="0"/>
        <w:rPr>
          <w:b/>
          <w:bCs/>
          <w:color w:val="24292E"/>
        </w:rPr>
      </w:pPr>
      <w:r w:rsidRPr="00870C85">
        <w:rPr>
          <w:b/>
          <w:bCs/>
          <w:color w:val="24292E"/>
        </w:rPr>
        <w:t>Q5- Write a recursive function which calculates 1+2+3+...+10</w:t>
      </w:r>
    </w:p>
    <w:p w14:paraId="15EDB154" w14:textId="77777777" w:rsidR="002A3D2C" w:rsidRPr="00870C85" w:rsidRDefault="002A3D2C" w:rsidP="002A3D2C">
      <w:pPr>
        <w:spacing w:after="0"/>
        <w:rPr>
          <w:b/>
          <w:bCs/>
        </w:rPr>
      </w:pPr>
    </w:p>
    <w:p w14:paraId="5AB8A0BB" w14:textId="77777777" w:rsidR="002A3D2C" w:rsidRDefault="002A3D2C" w:rsidP="002A3D2C">
      <w:pPr>
        <w:spacing w:after="0"/>
      </w:pPr>
      <w:r>
        <w:rPr>
          <w:color w:val="24292E"/>
        </w:rPr>
        <w:tab/>
        <w:t xml:space="preserve">e.g. </w:t>
      </w:r>
      <w:proofErr w:type="spellStart"/>
      <w:r>
        <w:rPr>
          <w:color w:val="24292E"/>
        </w:rPr>
        <w:t>sum_recursive</w:t>
      </w:r>
      <w:proofErr w:type="spellEnd"/>
      <w:r>
        <w:rPr>
          <w:color w:val="24292E"/>
        </w:rPr>
        <w:t xml:space="preserve"> (start = </w:t>
      </w:r>
      <w:proofErr w:type="gramStart"/>
      <w:r>
        <w:rPr>
          <w:color w:val="24292E"/>
        </w:rPr>
        <w:t>1 ,</w:t>
      </w:r>
      <w:proofErr w:type="gramEnd"/>
      <w:r>
        <w:rPr>
          <w:color w:val="24292E"/>
        </w:rPr>
        <w:t xml:space="preserve"> end = 10)</w:t>
      </w:r>
    </w:p>
    <w:p w14:paraId="77FB0F21" w14:textId="77777777" w:rsidR="002A3D2C" w:rsidRDefault="002A3D2C" w:rsidP="002A3D2C">
      <w:pPr>
        <w:spacing w:after="0"/>
        <w:rPr>
          <w:color w:val="24292E"/>
        </w:rPr>
      </w:pPr>
      <w:r>
        <w:rPr>
          <w:color w:val="24292E"/>
        </w:rPr>
        <w:tab/>
        <w:t xml:space="preserve">       output = 55</w:t>
      </w:r>
    </w:p>
    <w:p w14:paraId="75806616" w14:textId="77777777" w:rsidR="002A3D2C" w:rsidRDefault="002A3D2C" w:rsidP="002A3D2C">
      <w:pPr>
        <w:spacing w:after="0"/>
        <w:rPr>
          <w:color w:val="24292E"/>
        </w:rPr>
      </w:pPr>
    </w:p>
    <w:p w14:paraId="59D958FF" w14:textId="77777777" w:rsidR="002A3D2C" w:rsidRDefault="002A3D2C" w:rsidP="002A3D2C">
      <w:pPr>
        <w:spacing w:after="0"/>
        <w:jc w:val="center"/>
        <w:rPr>
          <w:rFonts w:ascii="Algerian" w:hAnsi="Algerian"/>
          <w:color w:val="24292E"/>
        </w:rPr>
      </w:pPr>
    </w:p>
    <w:p w14:paraId="023803FC" w14:textId="77777777" w:rsidR="002A3D2C" w:rsidRPr="00870C85" w:rsidRDefault="002A3D2C" w:rsidP="002A3D2C">
      <w:pPr>
        <w:spacing w:after="0"/>
        <w:jc w:val="center"/>
        <w:rPr>
          <w:rFonts w:ascii="Algerian" w:hAnsi="Algerian"/>
        </w:rPr>
      </w:pPr>
      <w:r w:rsidRPr="00870C85">
        <w:rPr>
          <w:rFonts w:ascii="Algerian" w:hAnsi="Algerian"/>
          <w:color w:val="24292E"/>
        </w:rPr>
        <w:t>GOOD LUCK!</w:t>
      </w:r>
    </w:p>
    <w:p w14:paraId="2C22710D" w14:textId="39FD89C1" w:rsidR="00B32E6E" w:rsidRPr="00C00EB8" w:rsidRDefault="00B32E6E" w:rsidP="00C00EB8">
      <w:pPr>
        <w:spacing w:after="0" w:line="259" w:lineRule="auto"/>
        <w:rPr>
          <w:szCs w:val="20"/>
        </w:rPr>
      </w:pPr>
    </w:p>
    <w:sectPr w:rsidR="00B32E6E" w:rsidRPr="00C00EB8">
      <w:headerReference w:type="default" r:id="rId11"/>
      <w:footerReference w:type="default" r:id="rId12"/>
      <w:headerReference w:type="first" r:id="rId13"/>
      <w:pgSz w:w="11906" w:h="16838"/>
      <w:pgMar w:top="1080" w:right="1440" w:bottom="1080" w:left="1440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F201" w14:textId="77777777" w:rsidR="00E92728" w:rsidRDefault="00E92728">
      <w:pPr>
        <w:spacing w:after="0" w:line="240" w:lineRule="auto"/>
      </w:pPr>
      <w:r>
        <w:separator/>
      </w:r>
    </w:p>
  </w:endnote>
  <w:endnote w:type="continuationSeparator" w:id="0">
    <w:p w14:paraId="49F9941A" w14:textId="77777777" w:rsidR="00E92728" w:rsidRDefault="00E92728">
      <w:pPr>
        <w:spacing w:after="0" w:line="240" w:lineRule="auto"/>
      </w:pPr>
      <w:r>
        <w:continuationSeparator/>
      </w:r>
    </w:p>
  </w:endnote>
  <w:endnote w:type="continuationNotice" w:id="1">
    <w:p w14:paraId="3266BAAC" w14:textId="77777777" w:rsidR="00E92728" w:rsidRDefault="00E927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roy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roy Semi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Gilroy Medium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7459175"/>
      <w:docPartObj>
        <w:docPartGallery w:val="Page Numbers (Bottom of Page)"/>
        <w:docPartUnique/>
      </w:docPartObj>
    </w:sdtPr>
    <w:sdtEndPr/>
    <w:sdtContent>
      <w:p w14:paraId="0D746840" w14:textId="77777777" w:rsidR="00B32E6E" w:rsidRDefault="00935A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5D01F3D" w14:textId="77777777" w:rsidR="00B32E6E" w:rsidRDefault="00935A53">
    <w:pPr>
      <w:pStyle w:val="Footer"/>
      <w:jc w:val="left"/>
    </w:pPr>
    <w:r>
      <w:rPr>
        <w:b/>
      </w:rPr>
      <w:t>Ideagen Plc</w:t>
    </w:r>
    <w:r>
      <w:t xml:space="preserve">.     </w:t>
    </w:r>
    <w:r>
      <w:rPr>
        <w:color w:val="4CBAD1"/>
      </w:rPr>
      <w:t xml:space="preserve">T: </w:t>
    </w:r>
    <w:r>
      <w:rPr>
        <w:color w:val="E23485"/>
      </w:rPr>
      <w:t xml:space="preserve">+44 1629 699 100 </w:t>
    </w:r>
    <w:r>
      <w:rPr>
        <w:color w:val="4CBAD1"/>
      </w:rPr>
      <w:t xml:space="preserve">    e: </w:t>
    </w:r>
    <w:hyperlink r:id="rId1" w:history="1">
      <w:r>
        <w:rPr>
          <w:rStyle w:val="Hyperlink"/>
        </w:rPr>
        <w:t>info@ideagen.com</w:t>
      </w:r>
    </w:hyperlink>
    <w:r>
      <w:t xml:space="preserve">     </w:t>
    </w:r>
    <w:r>
      <w:rPr>
        <w:color w:val="4CBAD1"/>
      </w:rPr>
      <w:t xml:space="preserve">w: </w:t>
    </w:r>
    <w:hyperlink r:id="rId2" w:history="1">
      <w:r>
        <w:rPr>
          <w:rStyle w:val="Hyperlink"/>
        </w:rPr>
        <w:t>www.ideagen.com</w:t>
      </w:r>
    </w:hyperlink>
  </w:p>
  <w:p w14:paraId="5C4B45A5" w14:textId="0DF94DB5" w:rsidR="00B32E6E" w:rsidRDefault="00935A53">
    <w:pPr>
      <w:pStyle w:val="Footer"/>
      <w:spacing w:before="120"/>
      <w:jc w:val="left"/>
      <w:rPr>
        <w:sz w:val="12"/>
        <w:szCs w:val="12"/>
      </w:rPr>
    </w:pPr>
    <w:r>
      <w:rPr>
        <w:sz w:val="12"/>
        <w:szCs w:val="12"/>
      </w:rPr>
      <w:t xml:space="preserve">Copyright ©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DATE  \@ "YYYY"  \* MERGEFORMAT </w:instrText>
    </w:r>
    <w:r>
      <w:rPr>
        <w:sz w:val="12"/>
        <w:szCs w:val="12"/>
      </w:rPr>
      <w:fldChar w:fldCharType="separate"/>
    </w:r>
    <w:r w:rsidR="00A03486">
      <w:rPr>
        <w:noProof/>
        <w:sz w:val="12"/>
        <w:szCs w:val="12"/>
      </w:rPr>
      <w:t>2022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Ideagen plc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A4A4" w14:textId="77777777" w:rsidR="00E92728" w:rsidRDefault="00E92728">
      <w:pPr>
        <w:spacing w:after="0" w:line="240" w:lineRule="auto"/>
      </w:pPr>
      <w:r>
        <w:separator/>
      </w:r>
    </w:p>
  </w:footnote>
  <w:footnote w:type="continuationSeparator" w:id="0">
    <w:p w14:paraId="51A6F41D" w14:textId="77777777" w:rsidR="00E92728" w:rsidRDefault="00E92728">
      <w:pPr>
        <w:spacing w:after="0" w:line="240" w:lineRule="auto"/>
      </w:pPr>
      <w:r>
        <w:continuationSeparator/>
      </w:r>
    </w:p>
  </w:footnote>
  <w:footnote w:type="continuationNotice" w:id="1">
    <w:p w14:paraId="6A2219F9" w14:textId="77777777" w:rsidR="00E92728" w:rsidRDefault="00E927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8329E" w14:textId="77777777" w:rsidR="00B32E6E" w:rsidRDefault="00935A53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49875634" wp14:editId="6802EAD2">
          <wp:simplePos x="0" y="0"/>
          <wp:positionH relativeFrom="margin">
            <wp:posOffset>8238490</wp:posOffset>
          </wp:positionH>
          <wp:positionV relativeFrom="paragraph">
            <wp:posOffset>-102870</wp:posOffset>
          </wp:positionV>
          <wp:extent cx="980440" cy="32321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440" cy="323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53B19" w14:textId="77777777" w:rsidR="00B32E6E" w:rsidRDefault="00935A53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52F763A3" wp14:editId="77B64CE3">
          <wp:simplePos x="0" y="0"/>
          <wp:positionH relativeFrom="page">
            <wp:posOffset>9525</wp:posOffset>
          </wp:positionH>
          <wp:positionV relativeFrom="paragraph">
            <wp:posOffset>-438785</wp:posOffset>
          </wp:positionV>
          <wp:extent cx="7559629" cy="1068512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29" cy="106851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659"/>
    <w:multiLevelType w:val="hybridMultilevel"/>
    <w:tmpl w:val="EAB83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67A52"/>
    <w:multiLevelType w:val="multilevel"/>
    <w:tmpl w:val="D660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E0613"/>
    <w:multiLevelType w:val="hybridMultilevel"/>
    <w:tmpl w:val="8DCA10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30212"/>
    <w:multiLevelType w:val="hybridMultilevel"/>
    <w:tmpl w:val="E66660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17DEE"/>
    <w:multiLevelType w:val="hybridMultilevel"/>
    <w:tmpl w:val="EECC9D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00FC7"/>
    <w:multiLevelType w:val="hybridMultilevel"/>
    <w:tmpl w:val="0ED204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0068C"/>
    <w:multiLevelType w:val="hybridMultilevel"/>
    <w:tmpl w:val="CA3011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02578"/>
    <w:multiLevelType w:val="hybridMultilevel"/>
    <w:tmpl w:val="54E67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E3ECC"/>
    <w:multiLevelType w:val="hybridMultilevel"/>
    <w:tmpl w:val="D7E2A2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D7C02"/>
    <w:multiLevelType w:val="hybridMultilevel"/>
    <w:tmpl w:val="F620E68E"/>
    <w:lvl w:ilvl="0" w:tplc="59128DD6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Gilroy" w:hAnsi="Gilroy" w:hint="default"/>
        <w:color w:val="009AB7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A31AC"/>
    <w:multiLevelType w:val="hybridMultilevel"/>
    <w:tmpl w:val="AAC4AC18"/>
    <w:lvl w:ilvl="0" w:tplc="737256E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009AB7"/>
        <w:u w:color="009AB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65F91"/>
    <w:multiLevelType w:val="multilevel"/>
    <w:tmpl w:val="1CE6EF62"/>
    <w:lvl w:ilvl="0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30"/>
        </w:tabs>
        <w:ind w:lef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0"/>
        </w:tabs>
        <w:ind w:lef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0"/>
        </w:tabs>
        <w:ind w:left="185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0"/>
        </w:tabs>
        <w:ind w:lef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0"/>
        </w:tabs>
        <w:ind w:left="365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F664DB8"/>
    <w:multiLevelType w:val="hybridMultilevel"/>
    <w:tmpl w:val="883E2E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D1F2A"/>
    <w:multiLevelType w:val="multilevel"/>
    <w:tmpl w:val="ABC2AD9E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  <w:b/>
        <w:sz w:val="28"/>
        <w:szCs w:val="28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  <w:b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  <w:b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  <w:b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" w15:restartNumberingAfterBreak="0">
    <w:nsid w:val="5F2F575F"/>
    <w:multiLevelType w:val="multilevel"/>
    <w:tmpl w:val="2A56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17686496">
    <w:abstractNumId w:val="13"/>
  </w:num>
  <w:num w:numId="2" w16cid:durableId="894320955">
    <w:abstractNumId w:val="14"/>
  </w:num>
  <w:num w:numId="3" w16cid:durableId="1471284388">
    <w:abstractNumId w:val="10"/>
  </w:num>
  <w:num w:numId="4" w16cid:durableId="157159048">
    <w:abstractNumId w:val="9"/>
  </w:num>
  <w:num w:numId="5" w16cid:durableId="223301297">
    <w:abstractNumId w:val="10"/>
    <w:lvlOverride w:ilvl="0">
      <w:startOverride w:val="1"/>
    </w:lvlOverride>
  </w:num>
  <w:num w:numId="6" w16cid:durableId="1115556768">
    <w:abstractNumId w:val="10"/>
    <w:lvlOverride w:ilvl="0">
      <w:startOverride w:val="1"/>
    </w:lvlOverride>
  </w:num>
  <w:num w:numId="7" w16cid:durableId="111675938">
    <w:abstractNumId w:val="1"/>
  </w:num>
  <w:num w:numId="8" w16cid:durableId="649288205">
    <w:abstractNumId w:val="10"/>
    <w:lvlOverride w:ilvl="0">
      <w:startOverride w:val="1"/>
    </w:lvlOverride>
  </w:num>
  <w:num w:numId="9" w16cid:durableId="429283326">
    <w:abstractNumId w:val="6"/>
  </w:num>
  <w:num w:numId="10" w16cid:durableId="626853922">
    <w:abstractNumId w:val="3"/>
  </w:num>
  <w:num w:numId="11" w16cid:durableId="1920023614">
    <w:abstractNumId w:val="4"/>
  </w:num>
  <w:num w:numId="12" w16cid:durableId="106504836">
    <w:abstractNumId w:val="12"/>
  </w:num>
  <w:num w:numId="13" w16cid:durableId="1884630425">
    <w:abstractNumId w:val="5"/>
  </w:num>
  <w:num w:numId="14" w16cid:durableId="2073846543">
    <w:abstractNumId w:val="0"/>
  </w:num>
  <w:num w:numId="15" w16cid:durableId="755203951">
    <w:abstractNumId w:val="2"/>
  </w:num>
  <w:num w:numId="16" w16cid:durableId="1620604008">
    <w:abstractNumId w:val="8"/>
  </w:num>
  <w:num w:numId="17" w16cid:durableId="17630648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07207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E85"/>
    <w:rsid w:val="00003E3E"/>
    <w:rsid w:val="00016ABC"/>
    <w:rsid w:val="00020784"/>
    <w:rsid w:val="0006635E"/>
    <w:rsid w:val="00077CF4"/>
    <w:rsid w:val="00084100"/>
    <w:rsid w:val="00097445"/>
    <w:rsid w:val="000A6A34"/>
    <w:rsid w:val="000B5BF4"/>
    <w:rsid w:val="000D35F1"/>
    <w:rsid w:val="00137684"/>
    <w:rsid w:val="001443FA"/>
    <w:rsid w:val="00196B17"/>
    <w:rsid w:val="00196D4C"/>
    <w:rsid w:val="001E1CA3"/>
    <w:rsid w:val="001F7C5F"/>
    <w:rsid w:val="00220C4C"/>
    <w:rsid w:val="00241C39"/>
    <w:rsid w:val="002A0FD8"/>
    <w:rsid w:val="002A3D2C"/>
    <w:rsid w:val="002B45D3"/>
    <w:rsid w:val="002B62B7"/>
    <w:rsid w:val="002D4372"/>
    <w:rsid w:val="002E03A6"/>
    <w:rsid w:val="00317CE6"/>
    <w:rsid w:val="00352715"/>
    <w:rsid w:val="00370549"/>
    <w:rsid w:val="00370FED"/>
    <w:rsid w:val="00374A7C"/>
    <w:rsid w:val="00374C16"/>
    <w:rsid w:val="00390E45"/>
    <w:rsid w:val="003A17D3"/>
    <w:rsid w:val="003F067D"/>
    <w:rsid w:val="00435CC1"/>
    <w:rsid w:val="004366D3"/>
    <w:rsid w:val="00442F2D"/>
    <w:rsid w:val="00446D1F"/>
    <w:rsid w:val="00451409"/>
    <w:rsid w:val="0046160D"/>
    <w:rsid w:val="00470C2E"/>
    <w:rsid w:val="00486886"/>
    <w:rsid w:val="004D024F"/>
    <w:rsid w:val="004E2E7A"/>
    <w:rsid w:val="004E46DA"/>
    <w:rsid w:val="004F1DE7"/>
    <w:rsid w:val="0053762C"/>
    <w:rsid w:val="00550FC8"/>
    <w:rsid w:val="00561758"/>
    <w:rsid w:val="00564BC2"/>
    <w:rsid w:val="005B0AEF"/>
    <w:rsid w:val="00601469"/>
    <w:rsid w:val="00603E85"/>
    <w:rsid w:val="00614252"/>
    <w:rsid w:val="00637B4B"/>
    <w:rsid w:val="00683541"/>
    <w:rsid w:val="006A3D7C"/>
    <w:rsid w:val="00704F38"/>
    <w:rsid w:val="00721482"/>
    <w:rsid w:val="00724623"/>
    <w:rsid w:val="007364D5"/>
    <w:rsid w:val="007551EA"/>
    <w:rsid w:val="007916CE"/>
    <w:rsid w:val="007C1702"/>
    <w:rsid w:val="007F0465"/>
    <w:rsid w:val="0080490B"/>
    <w:rsid w:val="00811FE2"/>
    <w:rsid w:val="00820276"/>
    <w:rsid w:val="00841228"/>
    <w:rsid w:val="00851FDC"/>
    <w:rsid w:val="00862121"/>
    <w:rsid w:val="00863A73"/>
    <w:rsid w:val="00872670"/>
    <w:rsid w:val="008921C6"/>
    <w:rsid w:val="0089651C"/>
    <w:rsid w:val="008A230C"/>
    <w:rsid w:val="008A6DBE"/>
    <w:rsid w:val="008C575B"/>
    <w:rsid w:val="008F4F1E"/>
    <w:rsid w:val="00935A53"/>
    <w:rsid w:val="0096325A"/>
    <w:rsid w:val="00975B1A"/>
    <w:rsid w:val="009766D7"/>
    <w:rsid w:val="009C5C28"/>
    <w:rsid w:val="00A03486"/>
    <w:rsid w:val="00A52D96"/>
    <w:rsid w:val="00A72A80"/>
    <w:rsid w:val="00A771A5"/>
    <w:rsid w:val="00A843AF"/>
    <w:rsid w:val="00A92708"/>
    <w:rsid w:val="00AB51BD"/>
    <w:rsid w:val="00AF3099"/>
    <w:rsid w:val="00B32E6E"/>
    <w:rsid w:val="00B530E1"/>
    <w:rsid w:val="00B82BFB"/>
    <w:rsid w:val="00BE6047"/>
    <w:rsid w:val="00BF153E"/>
    <w:rsid w:val="00C00EB8"/>
    <w:rsid w:val="00C123A1"/>
    <w:rsid w:val="00C3384D"/>
    <w:rsid w:val="00C35E98"/>
    <w:rsid w:val="00C505AA"/>
    <w:rsid w:val="00C51717"/>
    <w:rsid w:val="00CA4985"/>
    <w:rsid w:val="00CB6AF6"/>
    <w:rsid w:val="00CE24E8"/>
    <w:rsid w:val="00CF2C6C"/>
    <w:rsid w:val="00CF7AF4"/>
    <w:rsid w:val="00D151A7"/>
    <w:rsid w:val="00D163C7"/>
    <w:rsid w:val="00D44DF0"/>
    <w:rsid w:val="00D50444"/>
    <w:rsid w:val="00DA0597"/>
    <w:rsid w:val="00DA6142"/>
    <w:rsid w:val="00DD6863"/>
    <w:rsid w:val="00DE2B02"/>
    <w:rsid w:val="00DF08A0"/>
    <w:rsid w:val="00E26AE7"/>
    <w:rsid w:val="00E32C3A"/>
    <w:rsid w:val="00E42F7E"/>
    <w:rsid w:val="00E441B9"/>
    <w:rsid w:val="00E44528"/>
    <w:rsid w:val="00E573CC"/>
    <w:rsid w:val="00E67BC5"/>
    <w:rsid w:val="00E92728"/>
    <w:rsid w:val="00F05582"/>
    <w:rsid w:val="00F0783A"/>
    <w:rsid w:val="00F573A7"/>
    <w:rsid w:val="00F7311E"/>
    <w:rsid w:val="00F73CB2"/>
    <w:rsid w:val="00F933AD"/>
    <w:rsid w:val="00FA648B"/>
    <w:rsid w:val="00FD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D17A4"/>
  <w15:chartTrackingRefBased/>
  <w15:docId w15:val="{8E1DB2DE-BCEC-466A-9F51-56E6C12C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A3D2C"/>
    <w:pPr>
      <w:spacing w:after="200" w:line="240" w:lineRule="exact"/>
    </w:pPr>
    <w:rPr>
      <w:rFonts w:ascii="Gilroy" w:eastAsiaTheme="minorHAnsi" w:hAnsi="Gilroy"/>
      <w:color w:val="464344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D2C"/>
    <w:pPr>
      <w:keepNext/>
      <w:keepLines/>
      <w:spacing w:before="240" w:after="0" w:line="600" w:lineRule="exact"/>
      <w:outlineLvl w:val="0"/>
    </w:pPr>
    <w:rPr>
      <w:rFonts w:ascii="Gilroy SemiBold" w:eastAsiaTheme="majorEastAsia" w:hAnsi="Gilroy SemiBold" w:cstheme="majorBidi"/>
      <w:b/>
      <w:color w:val="35404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3D2C"/>
    <w:pPr>
      <w:keepNext/>
      <w:spacing w:before="240" w:after="60" w:line="300" w:lineRule="exact"/>
      <w:outlineLvl w:val="1"/>
    </w:pPr>
    <w:rPr>
      <w:rFonts w:ascii="Gilroy Medium" w:eastAsia="Times New Roman" w:hAnsi="Gilroy Medium" w:cs="Times New Roman"/>
      <w:bCs/>
      <w:iCs/>
      <w:color w:val="35404F"/>
      <w:sz w:val="40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D2C"/>
    <w:pPr>
      <w:keepNext/>
      <w:keepLines/>
      <w:spacing w:before="120" w:after="40"/>
      <w:outlineLvl w:val="2"/>
    </w:pPr>
    <w:rPr>
      <w:rFonts w:eastAsiaTheme="majorEastAsia" w:cstheme="majorBidi"/>
      <w:color w:val="009AB7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3D2C"/>
    <w:pPr>
      <w:keepNext/>
      <w:keepLines/>
      <w:spacing w:before="120" w:after="40"/>
      <w:outlineLvl w:val="3"/>
    </w:pPr>
    <w:rPr>
      <w:rFonts w:eastAsiaTheme="majorEastAsia" w:cstheme="majorBidi"/>
      <w:iCs/>
      <w:color w:val="009AB7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3D2C"/>
    <w:pPr>
      <w:keepNext/>
      <w:keepLines/>
      <w:spacing w:before="40" w:after="0"/>
      <w:outlineLvl w:val="4"/>
    </w:pPr>
    <w:rPr>
      <w:rFonts w:eastAsiaTheme="majorEastAsia" w:cstheme="majorBidi"/>
      <w:color w:val="E1348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D2C"/>
    <w:rPr>
      <w:rFonts w:ascii="Gilroy Medium" w:eastAsia="Times New Roman" w:hAnsi="Gilroy Medium" w:cs="Times New Roman"/>
      <w:bCs/>
      <w:iCs/>
      <w:color w:val="35404F"/>
      <w:sz w:val="40"/>
      <w:szCs w:val="28"/>
    </w:rPr>
  </w:style>
  <w:style w:type="paragraph" w:styleId="NoSpacing">
    <w:name w:val="No Spacing"/>
    <w:basedOn w:val="Normal"/>
    <w:next w:val="Normal"/>
    <w:link w:val="NoSpacingChar"/>
    <w:uiPriority w:val="1"/>
    <w:qFormat/>
    <w:rsid w:val="002A3D2C"/>
    <w:pPr>
      <w:spacing w:after="0" w:line="240" w:lineRule="auto"/>
    </w:pPr>
    <w:rPr>
      <w:color w:val="6382A1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2A3D2C"/>
    <w:rPr>
      <w:rFonts w:ascii="Gilroy SemiBold" w:eastAsiaTheme="majorEastAsia" w:hAnsi="Gilroy SemiBold" w:cstheme="majorBidi"/>
      <w:b/>
      <w:color w:val="35404F"/>
      <w:sz w:val="4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A3D2C"/>
    <w:rPr>
      <w:rFonts w:ascii="Gilroy" w:eastAsiaTheme="majorEastAsia" w:hAnsi="Gilroy" w:cstheme="majorBidi"/>
      <w:color w:val="009AB7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A3D2C"/>
    <w:rPr>
      <w:rFonts w:ascii="Gilroy" w:eastAsiaTheme="majorEastAsia" w:hAnsi="Gilroy" w:cstheme="majorBidi"/>
      <w:iCs/>
      <w:color w:val="009AB7"/>
      <w:sz w:val="24"/>
      <w:lang w:val="en-US"/>
    </w:rPr>
  </w:style>
  <w:style w:type="paragraph" w:customStyle="1" w:styleId="Bullet">
    <w:name w:val="Bullet"/>
    <w:basedOn w:val="Normal"/>
    <w:qFormat/>
    <w:rsid w:val="002A3D2C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2A3D2C"/>
    <w:rPr>
      <w:rFonts w:ascii="Gilroy" w:hAnsi="Gilroy"/>
      <w:b w:val="0"/>
      <w:i w:val="0"/>
      <w:color w:val="E13485"/>
      <w:u w:val="single"/>
    </w:rPr>
  </w:style>
  <w:style w:type="table" w:styleId="TableGrid">
    <w:name w:val="Table Grid"/>
    <w:basedOn w:val="TableNormal"/>
    <w:uiPriority w:val="39"/>
    <w:rsid w:val="002A3D2C"/>
    <w:pPr>
      <w:spacing w:after="0" w:line="240" w:lineRule="auto"/>
    </w:pPr>
    <w:rPr>
      <w:rFonts w:ascii="Gilroy" w:eastAsiaTheme="minorHAnsi" w:hAnsi="Gilroy"/>
      <w:color w:val="35404F"/>
      <w:sz w:val="20"/>
    </w:rPr>
    <w:tblPr>
      <w:tblStyleRowBandSize w:val="1"/>
      <w:tblBorders>
        <w:top w:val="single" w:sz="4" w:space="0" w:color="023649"/>
        <w:left w:val="single" w:sz="4" w:space="0" w:color="023649"/>
        <w:bottom w:val="single" w:sz="4" w:space="0" w:color="023649"/>
        <w:right w:val="single" w:sz="4" w:space="0" w:color="023649"/>
        <w:insideH w:val="single" w:sz="4" w:space="0" w:color="023649"/>
        <w:insideV w:val="single" w:sz="4" w:space="0" w:color="023649"/>
      </w:tblBorders>
    </w:tblPr>
    <w:tcPr>
      <w:shd w:val="clear" w:color="auto" w:fill="auto"/>
    </w:tcPr>
    <w:tblStylePr w:type="firstRow">
      <w:tblPr/>
      <w:tcPr>
        <w:shd w:val="clear" w:color="auto" w:fill="023649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A3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2C"/>
    <w:rPr>
      <w:rFonts w:ascii="Gilroy" w:eastAsiaTheme="minorHAnsi" w:hAnsi="Gilroy"/>
      <w:color w:val="464344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3D2C"/>
    <w:pPr>
      <w:tabs>
        <w:tab w:val="center" w:pos="4513"/>
        <w:tab w:val="right" w:pos="9026"/>
      </w:tabs>
      <w:spacing w:after="0" w:line="240" w:lineRule="auto"/>
      <w:jc w:val="center"/>
    </w:pPr>
    <w:rPr>
      <w:color w:val="02364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A3D2C"/>
    <w:rPr>
      <w:rFonts w:ascii="Gilroy" w:eastAsiaTheme="minorHAnsi" w:hAnsi="Gilroy"/>
      <w:color w:val="023649"/>
      <w:sz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3D2C"/>
    <w:rPr>
      <w:rFonts w:ascii="Gilroy" w:eastAsiaTheme="minorHAnsi" w:hAnsi="Gilroy"/>
      <w:color w:val="6382A1" w:themeColor="text1" w:themeTint="A6"/>
      <w:sz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A3D2C"/>
    <w:pPr>
      <w:spacing w:line="259" w:lineRule="auto"/>
      <w:outlineLvl w:val="9"/>
    </w:pPr>
    <w:rPr>
      <w:rFonts w:ascii="Gilroy Medium" w:hAnsi="Gilroy Medium"/>
      <w:b w:val="0"/>
      <w:color w:val="003056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2A3D2C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2A3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D2C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/>
    <w:rsid w:val="002A3D2C"/>
    <w:rPr>
      <w:i/>
      <w:iCs/>
      <w:color w:val="039DB7" w:themeColor="accent1"/>
    </w:rPr>
  </w:style>
  <w:style w:type="paragraph" w:customStyle="1" w:styleId="Author">
    <w:name w:val="Author"/>
    <w:basedOn w:val="NoSpacing"/>
    <w:link w:val="AuthorChar"/>
    <w:qFormat/>
    <w:rsid w:val="002A3D2C"/>
    <w:pPr>
      <w:spacing w:before="80" w:after="40"/>
    </w:pPr>
  </w:style>
  <w:style w:type="character" w:customStyle="1" w:styleId="AuthorChar">
    <w:name w:val="Author Char"/>
    <w:basedOn w:val="NoSpacingChar"/>
    <w:link w:val="Author"/>
    <w:rsid w:val="002A3D2C"/>
    <w:rPr>
      <w:rFonts w:ascii="Gilroy" w:eastAsiaTheme="minorHAnsi" w:hAnsi="Gilroy"/>
      <w:color w:val="6382A1" w:themeColor="text1" w:themeTint="A6"/>
      <w:sz w:val="20"/>
      <w:lang w:val="en-US"/>
    </w:rPr>
  </w:style>
  <w:style w:type="paragraph" w:customStyle="1" w:styleId="Numberedlist">
    <w:name w:val="Numbered list"/>
    <w:basedOn w:val="ListParagraph"/>
    <w:link w:val="NumberedlistChar"/>
    <w:qFormat/>
    <w:rsid w:val="002A3D2C"/>
    <w:pPr>
      <w:numPr>
        <w:numId w:val="4"/>
      </w:numPr>
    </w:pPr>
  </w:style>
  <w:style w:type="character" w:customStyle="1" w:styleId="NumberedlistChar">
    <w:name w:val="Numbered list Char"/>
    <w:basedOn w:val="DefaultParagraphFont"/>
    <w:link w:val="Numberedlist"/>
    <w:rsid w:val="002A3D2C"/>
    <w:rPr>
      <w:rFonts w:ascii="Gilroy" w:eastAsiaTheme="minorHAnsi" w:hAnsi="Gilroy"/>
      <w:color w:val="464344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A3D2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3D2C"/>
    <w:rPr>
      <w:rFonts w:ascii="Gilroy" w:eastAsiaTheme="majorEastAsia" w:hAnsi="Gilroy" w:cstheme="majorBidi"/>
      <w:color w:val="E13485"/>
      <w:sz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A3D2C"/>
    <w:pPr>
      <w:spacing w:before="200" w:after="160"/>
      <w:ind w:left="864" w:right="864"/>
      <w:jc w:val="center"/>
    </w:pPr>
    <w:rPr>
      <w:i/>
      <w:iCs/>
      <w:color w:val="546F8B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D2C"/>
    <w:rPr>
      <w:rFonts w:ascii="Gilroy" w:eastAsiaTheme="minorHAnsi" w:hAnsi="Gilroy"/>
      <w:i/>
      <w:iCs/>
      <w:color w:val="546F8B" w:themeColor="text1" w:themeTint="BF"/>
      <w:sz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A3D2C"/>
    <w:rPr>
      <w:color w:val="45BBCE" w:themeColor="followedHyperlink"/>
      <w:u w:val="single"/>
    </w:rPr>
  </w:style>
  <w:style w:type="paragraph" w:customStyle="1" w:styleId="Doctitle">
    <w:name w:val="Doc title"/>
    <w:basedOn w:val="Normal"/>
    <w:qFormat/>
    <w:rsid w:val="002A3D2C"/>
    <w:pPr>
      <w:spacing w:before="480" w:after="480" w:line="240" w:lineRule="auto"/>
    </w:pPr>
    <w:rPr>
      <w:rFonts w:ascii="Gilroy SemiBold" w:hAnsi="Gilroy SemiBold"/>
      <w:b/>
      <w:color w:val="353F4F"/>
      <w:sz w:val="48"/>
    </w:rPr>
  </w:style>
  <w:style w:type="paragraph" w:customStyle="1" w:styleId="Docsubtitle">
    <w:name w:val="Doc subtitle"/>
    <w:basedOn w:val="Normal"/>
    <w:qFormat/>
    <w:rsid w:val="002A3D2C"/>
    <w:pPr>
      <w:spacing w:line="240" w:lineRule="auto"/>
    </w:pPr>
    <w:rPr>
      <w:rFonts w:ascii="Gilroy Medium" w:hAnsi="Gilroy Medium"/>
      <w:color w:val="353F4F"/>
      <w:sz w:val="3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D43E6A"/>
  </w:style>
  <w:style w:type="paragraph" w:styleId="CommentSubject">
    <w:name w:val="annotation subject"/>
    <w:basedOn w:val="CommentText"/>
    <w:next w:val="CommentText"/>
    <w:semiHidden/>
    <w:rsid w:val="00D43E6A"/>
    <w:rPr>
      <w:b/>
    </w:rPr>
  </w:style>
  <w:style w:type="paragraph" w:styleId="BalloonText">
    <w:name w:val="Balloon Text"/>
    <w:basedOn w:val="Normal"/>
    <w:semiHidden/>
    <w:rsid w:val="00D43E6A"/>
    <w:rPr>
      <w:rFonts w:ascii="Tahoma" w:hAnsi="Tahoma" w:cs="Tahoma"/>
      <w:sz w:val="16"/>
    </w:rPr>
  </w:style>
  <w:style w:type="table" w:styleId="TableGridLight">
    <w:name w:val="Grid Table Light"/>
    <w:basedOn w:val="TableNormal"/>
    <w:uiPriority w:val="40"/>
    <w:rsid w:val="002A3D2C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rsid w:val="00446D1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B51BD"/>
  </w:style>
  <w:style w:type="character" w:customStyle="1" w:styleId="eop">
    <w:name w:val="eop"/>
    <w:basedOn w:val="DefaultParagraphFont"/>
    <w:rsid w:val="00AB51BD"/>
  </w:style>
  <w:style w:type="paragraph" w:styleId="NormalWeb">
    <w:name w:val="Normal (Web)"/>
    <w:basedOn w:val="Normal"/>
    <w:uiPriority w:val="99"/>
    <w:semiHidden/>
    <w:unhideWhenUsed/>
    <w:rsid w:val="00C0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deagenplc.com" TargetMode="External"/><Relationship Id="rId1" Type="http://schemas.openxmlformats.org/officeDocument/2006/relationships/hyperlink" Target="mailto:info@ideage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OfficeTemplates2020\New_Ideagen_cover_contents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04050"/>
      </a:dk1>
      <a:lt1>
        <a:srgbClr val="FFFFFF"/>
      </a:lt1>
      <a:dk2>
        <a:srgbClr val="304050"/>
      </a:dk2>
      <a:lt2>
        <a:srgbClr val="E7E6E6"/>
      </a:lt2>
      <a:accent1>
        <a:srgbClr val="039DB7"/>
      </a:accent1>
      <a:accent2>
        <a:srgbClr val="45BBCE"/>
      </a:accent2>
      <a:accent3>
        <a:srgbClr val="E2408E"/>
      </a:accent3>
      <a:accent4>
        <a:srgbClr val="A4A6A6"/>
      </a:accent4>
      <a:accent5>
        <a:srgbClr val="D9D9D9"/>
      </a:accent5>
      <a:accent6>
        <a:srgbClr val="039DB7"/>
      </a:accent6>
      <a:hlink>
        <a:srgbClr val="FFFFFF"/>
      </a:hlink>
      <a:folHlink>
        <a:srgbClr val="45BBCE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d0e437-37d2-454a-89cc-ed744c3e5c98">
      <Terms xmlns="http://schemas.microsoft.com/office/infopath/2007/PartnerControls"/>
    </lcf76f155ced4ddcb4097134ff3c332f>
    <TaxCatchAll xmlns="f756a528-c100-47ae-a0c7-b56c24d2e429" xsi:nil="true"/>
  </documentManagement>
</p:properties>
</file>

<file path=customXml/item2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6E34167BF0274BB894E71423F26FD0" ma:contentTypeVersion="16" ma:contentTypeDescription="Create a new document." ma:contentTypeScope="" ma:versionID="2269dfa3761dce5c1568b6bb8a8b7011">
  <xsd:schema xmlns:xsd="http://www.w3.org/2001/XMLSchema" xmlns:xs="http://www.w3.org/2001/XMLSchema" xmlns:p="http://schemas.microsoft.com/office/2006/metadata/properties" xmlns:ns2="34d0e437-37d2-454a-89cc-ed744c3e5c98" xmlns:ns3="f756a528-c100-47ae-a0c7-b56c24d2e429" targetNamespace="http://schemas.microsoft.com/office/2006/metadata/properties" ma:root="true" ma:fieldsID="a517c1362113b6e2486c63b108a059fe" ns2:_="" ns3:_="">
    <xsd:import namespace="34d0e437-37d2-454a-89cc-ed744c3e5c98"/>
    <xsd:import namespace="f756a528-c100-47ae-a0c7-b56c24d2e4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0e437-37d2-454a-89cc-ed744c3e5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eb6ffd9-8580-4779-ae42-49c098adcf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6a528-c100-47ae-a0c7-b56c24d2e42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9efd10a-3eb4-4dfe-a207-c45b0ef4dfa8}" ma:internalName="TaxCatchAll" ma:showField="CatchAllData" ma:web="f756a528-c100-47ae-a0c7-b56c24d2e4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C7DB26-6A7E-43CA-A245-4A0EF42BDB0A}">
  <ds:schemaRefs>
    <ds:schemaRef ds:uri="http://schemas.microsoft.com/office/2006/metadata/properties"/>
    <ds:schemaRef ds:uri="http://schemas.microsoft.com/office/infopath/2007/PartnerControls"/>
    <ds:schemaRef ds:uri="34d0e437-37d2-454a-89cc-ed744c3e5c98"/>
    <ds:schemaRef ds:uri="f756a528-c100-47ae-a0c7-b56c24d2e429"/>
  </ds:schemaRefs>
</ds:datastoreItem>
</file>

<file path=customXml/itemProps2.xml><?xml version="1.0" encoding="utf-8"?>
<ds:datastoreItem xmlns:ds="http://schemas.openxmlformats.org/officeDocument/2006/customXml" ds:itemID="{51F1B8CC-8041-4673-889F-3E83A1D15B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1B30D2-B9A8-4FDE-8B34-FD61E41CD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0e437-37d2-454a-89cc-ed744c3e5c98"/>
    <ds:schemaRef ds:uri="f756a528-c100-47ae-a0c7-b56c24d2e4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E7A683-73FC-474F-BE86-ABF1D13BDC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New_Ideagen_cover_contents</Template>
  <TotalTime>3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dfsdfsdfsdf</vt:lpstr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dfsdfsdfsdf</dc:title>
  <dc:subject/>
  <dc:creator>Ling Poh Teng</dc:creator>
  <cp:keywords/>
  <dc:description/>
  <cp:lastModifiedBy>Nur Faiqah Mat Abdul Shukor</cp:lastModifiedBy>
  <cp:revision>4</cp:revision>
  <cp:lastPrinted>2021-09-02T07:17:00Z</cp:lastPrinted>
  <dcterms:created xsi:type="dcterms:W3CDTF">2022-02-25T03:03:00Z</dcterms:created>
  <dcterms:modified xsi:type="dcterms:W3CDTF">2022-06-29T09:38:00Z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0x0101005A6E34167BF0274BB894E71423F26FD0</vt:lpwstr>
  </property>
</Properties>
</file>